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B5597B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HRoads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B5597B">
                              <w:pPr>
                                <w:pStyle w:val="Subttulo1"/>
                              </w:pPr>
                              <w:proofErr w:type="spellStart"/>
                              <w:r>
                                <w:t>HRoads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DF62C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DF62C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F62C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DF62C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F62C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DF62C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F62C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DF62C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DF62C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DF62C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DF62C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F62C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F62C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F62C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F62C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F62C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F62C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F62C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F62C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F62C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F62C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DF62C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A6088C" w:rsidRDefault="005D41F1" w:rsidP="005D41F1">
      <w:r>
        <w:t xml:space="preserve">Este documento tem como objetivo demonstrar todas as funcionalidades da plataforma </w:t>
      </w:r>
      <w:proofErr w:type="spellStart"/>
      <w:r>
        <w:t>HRoads</w:t>
      </w:r>
      <w:proofErr w:type="spellEnd"/>
      <w:r>
        <w:t>, o qual é um jogo de RPG, em que há o uso de tabelas relacionais para armazenamento no banco de dados</w:t>
      </w:r>
      <w:r w:rsidR="00A6088C">
        <w:t xml:space="preserve">, front e </w:t>
      </w:r>
      <w:proofErr w:type="spellStart"/>
      <w:r w:rsidR="00A6088C">
        <w:t>back-end</w:t>
      </w:r>
      <w:proofErr w:type="spellEnd"/>
      <w:r w:rsidR="00A6088C">
        <w:t xml:space="preserve"> e pode ser jogado via </w:t>
      </w:r>
      <w:proofErr w:type="spellStart"/>
      <w:r w:rsidR="00A6088C">
        <w:t>Pc</w:t>
      </w:r>
      <w:proofErr w:type="spellEnd"/>
      <w:r w:rsidR="00A6088C">
        <w:t xml:space="preserve"> ou Mobile.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A6088C">
      <w:r>
        <w:t>O HROAD é um jogo RPG</w:t>
      </w:r>
      <w:r w:rsidR="00B0125E">
        <w:t>.</w:t>
      </w:r>
      <w:bookmarkStart w:id="3" w:name="_GoBack"/>
      <w:bookmarkEnd w:id="3"/>
    </w:p>
    <w:p w:rsidR="00DA19B6" w:rsidRDefault="0001427C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C26497" w:rsidRDefault="00B5597B">
      <w:r>
        <w:t>Esta sessão tende a demonstrar o que será desenvolvido no banco de dados e quais são as suas representações.</w:t>
      </w:r>
    </w:p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B5597B" w:rsidRDefault="00B5597B" w:rsidP="00B5597B">
      <w:bookmarkStart w:id="7" w:name="_Toc533767849"/>
      <w:r>
        <w:t>O modelo Lógico é o modelo que mais se aproxima do banco de dados</w:t>
      </w:r>
      <w:r w:rsidR="0056726C">
        <w:t>, com linguagem já técnica e relacionamento de tabelas.</w:t>
      </w:r>
    </w:p>
    <w:p w:rsidR="005010C6" w:rsidRDefault="005010C6" w:rsidP="005010C6">
      <w:pPr>
        <w:jc w:val="center"/>
      </w:pPr>
      <w:r>
        <w:rPr>
          <w:noProof/>
        </w:rPr>
        <w:drawing>
          <wp:inline distT="0" distB="0" distL="0" distR="0">
            <wp:extent cx="5343525" cy="255874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s2019-t2-hroads-sprint-1-Modelagem-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8571" cy="25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r>
        <w:t>Modelo Físico</w:t>
      </w:r>
      <w:bookmarkEnd w:id="7"/>
    </w:p>
    <w:p w:rsidR="001449A3" w:rsidRDefault="00B5597B" w:rsidP="00B5597B">
      <w:pPr>
        <w:rPr>
          <w:noProof/>
        </w:rPr>
      </w:pPr>
      <w:bookmarkStart w:id="8" w:name="_Toc533767850"/>
      <w:r>
        <w:t>O modelo Físico é um teste para validar os valores que serão inserido</w:t>
      </w:r>
      <w:r w:rsidR="0056726C">
        <w:t>s, este modelo é o que mais se aproxima do resultado final, já que tem uma alta proximidade com o resultado final, é ótima para realização de testes e afins</w:t>
      </w:r>
      <w:r>
        <w:t>.</w:t>
      </w:r>
      <w:r w:rsidR="001449A3" w:rsidRPr="001449A3">
        <w:rPr>
          <w:noProof/>
        </w:rPr>
        <w:t xml:space="preserve"> </w:t>
      </w:r>
    </w:p>
    <w:p w:rsidR="00B5597B" w:rsidRDefault="001449A3" w:rsidP="001449A3">
      <w:pPr>
        <w:jc w:val="center"/>
      </w:pPr>
      <w:r>
        <w:rPr>
          <w:noProof/>
        </w:rPr>
        <w:drawing>
          <wp:inline distT="0" distB="0" distL="0" distR="0" wp14:anchorId="29BE4EAE" wp14:editId="04DD4467">
            <wp:extent cx="5732145" cy="2638606"/>
            <wp:effectExtent l="0" t="0" r="190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3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r>
        <w:t>Modelo Conceitual</w:t>
      </w:r>
      <w:bookmarkEnd w:id="8"/>
    </w:p>
    <w:p w:rsidR="00DA19B6" w:rsidRDefault="00B5597B">
      <w:r>
        <w:t>O modelo Conceitual é uma visualização macro das entidades e dos relacionamentos.</w:t>
      </w:r>
    </w:p>
    <w:p w:rsidR="005010C6" w:rsidRDefault="005010C6" w:rsidP="005010C6">
      <w:pPr>
        <w:jc w:val="center"/>
        <w:sectPr w:rsidR="005010C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>
            <wp:extent cx="4227045" cy="220980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s2019-t2-hroads-sprint-1-Modelagem-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5509" cy="2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2C0" w:rsidRDefault="00DF62C0">
      <w:pPr>
        <w:spacing w:after="0" w:line="240" w:lineRule="auto"/>
      </w:pPr>
      <w:r>
        <w:separator/>
      </w:r>
    </w:p>
  </w:endnote>
  <w:endnote w:type="continuationSeparator" w:id="0">
    <w:p w:rsidR="00DF62C0" w:rsidRDefault="00DF6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DF62C0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2C0" w:rsidRDefault="00DF62C0">
      <w:pPr>
        <w:spacing w:after="0" w:line="240" w:lineRule="auto"/>
      </w:pPr>
      <w:r>
        <w:separator/>
      </w:r>
    </w:p>
  </w:footnote>
  <w:footnote w:type="continuationSeparator" w:id="0">
    <w:p w:rsidR="00DF62C0" w:rsidRDefault="00DF6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449A3"/>
    <w:rsid w:val="00173F68"/>
    <w:rsid w:val="001E537E"/>
    <w:rsid w:val="002C440D"/>
    <w:rsid w:val="002E0003"/>
    <w:rsid w:val="00362822"/>
    <w:rsid w:val="0037021E"/>
    <w:rsid w:val="00376460"/>
    <w:rsid w:val="003A1B68"/>
    <w:rsid w:val="00456E37"/>
    <w:rsid w:val="0046629B"/>
    <w:rsid w:val="004A0592"/>
    <w:rsid w:val="005010C6"/>
    <w:rsid w:val="005177BA"/>
    <w:rsid w:val="00524B9A"/>
    <w:rsid w:val="0056726C"/>
    <w:rsid w:val="00585F9D"/>
    <w:rsid w:val="005D41F1"/>
    <w:rsid w:val="006146D1"/>
    <w:rsid w:val="00657A13"/>
    <w:rsid w:val="00674BE9"/>
    <w:rsid w:val="00695C1D"/>
    <w:rsid w:val="006E0CD1"/>
    <w:rsid w:val="006F3AFC"/>
    <w:rsid w:val="00723849"/>
    <w:rsid w:val="00730217"/>
    <w:rsid w:val="0076451F"/>
    <w:rsid w:val="00792337"/>
    <w:rsid w:val="007C7D98"/>
    <w:rsid w:val="007F3CBC"/>
    <w:rsid w:val="00851531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6088C"/>
    <w:rsid w:val="00A967A8"/>
    <w:rsid w:val="00B0125E"/>
    <w:rsid w:val="00B36547"/>
    <w:rsid w:val="00B5597B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DF62C0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4BCE18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AC3D2E"/>
    <w:rsid w:val="00B10C46"/>
    <w:rsid w:val="00BB3E5C"/>
    <w:rsid w:val="00F3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77ABDE-BB04-4736-AF58-474CC09A9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204</TotalTime>
  <Pages>12</Pages>
  <Words>398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HRoads</dc:subject>
  <dc:creator>Helena Strada</dc:creator>
  <cp:keywords/>
  <dc:description/>
  <cp:lastModifiedBy>Raul Scapin Do Nascimento</cp:lastModifiedBy>
  <cp:revision>29</cp:revision>
  <dcterms:created xsi:type="dcterms:W3CDTF">2018-12-27T15:45:00Z</dcterms:created>
  <dcterms:modified xsi:type="dcterms:W3CDTF">2019-08-09T14:24:00Z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